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C76F8E" w:rsidRPr="00C76F8E" w14:paraId="64F1B569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4F1A4A13" w14:textId="342B5C18" w:rsidR="001B2ABD" w:rsidRDefault="00B90864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0C883FE" wp14:editId="04942421">
                  <wp:extent cx="1389328" cy="1689100"/>
                  <wp:effectExtent l="0" t="0" r="1905" b="6350"/>
                  <wp:docPr id="138834797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8347975" name="Picture 1388347975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328" cy="168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98957E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EABCD66" w14:textId="6E5CCB51" w:rsidR="001B2ABD" w:rsidRPr="00C76F8E" w:rsidRDefault="00B90864" w:rsidP="001B2ABD">
            <w:pPr>
              <w:pStyle w:val="Title"/>
              <w:rPr>
                <w:b/>
                <w:bCs/>
                <w:color w:val="002060"/>
              </w:rPr>
            </w:pPr>
            <w:r w:rsidRPr="00C76F8E">
              <w:rPr>
                <w:b/>
                <w:bCs/>
                <w:color w:val="002060"/>
              </w:rPr>
              <w:t>trisha sinha</w:t>
            </w:r>
          </w:p>
          <w:p w14:paraId="1FF3BEF6" w14:textId="5E5BD0A7" w:rsidR="001B2ABD" w:rsidRPr="00C76F8E" w:rsidRDefault="001B2ABD" w:rsidP="001B2ABD">
            <w:pPr>
              <w:pStyle w:val="Subtitle"/>
              <w:rPr>
                <w:b/>
                <w:bCs/>
                <w:color w:val="002060"/>
              </w:rPr>
            </w:pPr>
          </w:p>
        </w:tc>
      </w:tr>
      <w:tr w:rsidR="001B2ABD" w14:paraId="00990318" w14:textId="77777777" w:rsidTr="001B2ABD">
        <w:tc>
          <w:tcPr>
            <w:tcW w:w="3600" w:type="dxa"/>
          </w:tcPr>
          <w:p w14:paraId="27C97961" w14:textId="66F5A1CF" w:rsidR="001B2ABD" w:rsidRDefault="00DA60CC" w:rsidP="00036450">
            <w:pPr>
              <w:pStyle w:val="Heading3"/>
            </w:pPr>
            <w:r>
              <w:t>summary</w:t>
            </w:r>
          </w:p>
          <w:p w14:paraId="4DF59918" w14:textId="49F8DE75" w:rsidR="00DA60CC" w:rsidRPr="00DA60CC" w:rsidRDefault="00DA60CC" w:rsidP="00DA60CC"/>
          <w:p w14:paraId="26717150" w14:textId="1CD5234E" w:rsidR="00285393" w:rsidRDefault="00414826" w:rsidP="00285393">
            <w:r>
              <w:t xml:space="preserve">I’m </w:t>
            </w:r>
            <w:r w:rsidRPr="00414826">
              <w:t>a budding web developer with a strong passion for creating intuitive and dynamic web experiences.</w:t>
            </w:r>
          </w:p>
          <w:p w14:paraId="6377A0B3" w14:textId="1E28CF9E" w:rsidR="00414826" w:rsidRPr="00285393" w:rsidRDefault="00414826" w:rsidP="00285393">
            <w:r>
              <w:t>Besides, I’m quite a pretty much interested in Data Analytics and very much eager</w:t>
            </w:r>
            <w:r w:rsidRPr="00414826">
              <w:t xml:space="preserve"> to apply analytical skills and problem-solving abilities to a dynamic data team."</w:t>
            </w:r>
          </w:p>
          <w:p w14:paraId="54989B97" w14:textId="57E52C88" w:rsidR="00036450" w:rsidRDefault="00036450" w:rsidP="00285393"/>
          <w:p w14:paraId="7D95DCCC" w14:textId="77777777" w:rsidR="00036450" w:rsidRDefault="00036450" w:rsidP="00036450"/>
          <w:sdt>
            <w:sdtPr>
              <w:id w:val="-1954003311"/>
              <w:placeholder>
                <w:docPart w:val="DCD29064B07640959C1AFBAA6EC51EDC"/>
              </w:placeholder>
              <w:temporary/>
              <w:showingPlcHdr/>
              <w15:appearance w15:val="hidden"/>
            </w:sdtPr>
            <w:sdtContent>
              <w:p w14:paraId="7944825B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3506804081174220BEBC135C14004109"/>
              </w:placeholder>
              <w:temporary/>
              <w:showingPlcHdr/>
              <w15:appearance w15:val="hidden"/>
            </w:sdtPr>
            <w:sdtContent>
              <w:p w14:paraId="5449CDD3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2E69FFBB" w14:textId="22046E72" w:rsidR="004D3011" w:rsidRDefault="00BD76AE" w:rsidP="004D3011">
            <w:r>
              <w:t>8099001903</w:t>
            </w:r>
          </w:p>
          <w:p w14:paraId="338467E0" w14:textId="2F7F34F0" w:rsidR="004D3011" w:rsidRDefault="004D3011" w:rsidP="004D3011"/>
          <w:p w14:paraId="37C9651C" w14:textId="721F388A" w:rsidR="00C453DC" w:rsidRPr="004D3011" w:rsidRDefault="00414826" w:rsidP="004D3011">
            <w:r>
              <w:t>WhatsApp</w:t>
            </w:r>
            <w:r w:rsidR="00C453DC">
              <w:t>- 7577825213</w:t>
            </w:r>
          </w:p>
          <w:p w14:paraId="6866E996" w14:textId="129F84BA" w:rsidR="004D3011" w:rsidRDefault="004D3011" w:rsidP="004D3011"/>
          <w:p w14:paraId="4F1C00D3" w14:textId="77777777" w:rsidR="004D3011" w:rsidRDefault="004D3011" w:rsidP="004D3011"/>
          <w:sdt>
            <w:sdtPr>
              <w:id w:val="-240260293"/>
              <w:placeholder>
                <w:docPart w:val="969820C454E040478180884DA25ABC61"/>
              </w:placeholder>
              <w:temporary/>
              <w:showingPlcHdr/>
              <w15:appearance w15:val="hidden"/>
            </w:sdtPr>
            <w:sdtContent>
              <w:p w14:paraId="0058769F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5CCB6EAD" w14:textId="6AB108E2" w:rsidR="00036450" w:rsidRPr="00E4381A" w:rsidRDefault="00BD76AE" w:rsidP="004D3011">
            <w:pPr>
              <w:rPr>
                <w:rStyle w:val="Hyperlink"/>
              </w:rPr>
            </w:pPr>
            <w:r>
              <w:t>trishakvk@gmail.com</w:t>
            </w:r>
          </w:p>
          <w:sdt>
            <w:sdtPr>
              <w:id w:val="-1444214663"/>
              <w:placeholder>
                <w:docPart w:val="E67B8CCAE8A849B498DA40ECB43F22AE"/>
              </w:placeholder>
              <w:temporary/>
              <w:showingPlcHdr/>
              <w15:appearance w15:val="hidden"/>
            </w:sdtPr>
            <w:sdtContent>
              <w:p w14:paraId="0361D68B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5B703F60" w14:textId="74929F03" w:rsidR="004D3011" w:rsidRDefault="00EC70BF" w:rsidP="004D3011">
            <w:r>
              <w:t>Public speaking</w:t>
            </w:r>
          </w:p>
          <w:p w14:paraId="59B8AAA0" w14:textId="12C2A200" w:rsidR="00414826" w:rsidRDefault="00B90864" w:rsidP="004D3011">
            <w:r>
              <w:t>Poetry</w:t>
            </w:r>
          </w:p>
          <w:p w14:paraId="6F788DC4" w14:textId="55D31A5A" w:rsidR="00EC70BF" w:rsidRDefault="00EC70BF" w:rsidP="004D3011"/>
          <w:p w14:paraId="4F81C740" w14:textId="44BF5E9D" w:rsidR="00EC70BF" w:rsidRDefault="00EC70BF" w:rsidP="00EC70BF">
            <w:pPr>
              <w:pStyle w:val="Heading3"/>
            </w:pPr>
            <w:r>
              <w:t>SKILLS</w:t>
            </w:r>
          </w:p>
          <w:p w14:paraId="43576505" w14:textId="594C5554" w:rsidR="00EC70BF" w:rsidRDefault="00EC70BF" w:rsidP="00EC70BF">
            <w:r>
              <w:t xml:space="preserve">Communication </w:t>
            </w:r>
          </w:p>
          <w:p w14:paraId="1FB1B4A9" w14:textId="76983B0B" w:rsidR="00EC70BF" w:rsidRDefault="00EC70BF" w:rsidP="00EC70BF">
            <w:r>
              <w:t>Teamwork</w:t>
            </w:r>
          </w:p>
          <w:p w14:paraId="20068F63" w14:textId="03570943" w:rsidR="00EC70BF" w:rsidRDefault="00EC70BF" w:rsidP="00EC70BF">
            <w:r>
              <w:t>Problem solving</w:t>
            </w:r>
          </w:p>
          <w:p w14:paraId="2A468916" w14:textId="77777777" w:rsidR="00740408" w:rsidRDefault="00740408" w:rsidP="00EC70BF"/>
          <w:p w14:paraId="4FF50BB9" w14:textId="77777777" w:rsidR="00740408" w:rsidRDefault="00740408" w:rsidP="00EC70BF"/>
          <w:p w14:paraId="6644278F" w14:textId="77777777" w:rsidR="00EC70BF" w:rsidRPr="00EC70BF" w:rsidRDefault="00EC70BF" w:rsidP="00EC70BF"/>
          <w:p w14:paraId="1AAC6F38" w14:textId="77777777" w:rsidR="00EC70BF" w:rsidRDefault="00EC70BF" w:rsidP="004D3011"/>
          <w:p w14:paraId="0C088FB3" w14:textId="6E81EC3A" w:rsidR="004D3011" w:rsidRPr="004D3011" w:rsidRDefault="004D3011" w:rsidP="004D3011"/>
        </w:tc>
        <w:tc>
          <w:tcPr>
            <w:tcW w:w="720" w:type="dxa"/>
          </w:tcPr>
          <w:p w14:paraId="3F7D756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CDB07FD17E96427FB98B72261C81F9D4"/>
              </w:placeholder>
              <w:temporary/>
              <w:showingPlcHdr/>
              <w15:appearance w15:val="hidden"/>
            </w:sdtPr>
            <w:sdtContent>
              <w:p w14:paraId="4B0D02A6" w14:textId="77777777" w:rsidR="001B2ABD" w:rsidRDefault="00E25A26" w:rsidP="00036450">
                <w:pPr>
                  <w:pStyle w:val="Heading2"/>
                </w:pPr>
                <w:r w:rsidRPr="00883010">
                  <w:rPr>
                    <w:color w:val="C00000"/>
                    <w:sz w:val="28"/>
                    <w:szCs w:val="28"/>
                  </w:rPr>
                  <w:t>EDUCATION</w:t>
                </w:r>
              </w:p>
            </w:sdtContent>
          </w:sdt>
          <w:p w14:paraId="4D2B702C" w14:textId="4C8F80E9" w:rsidR="00036450" w:rsidRPr="00036450" w:rsidRDefault="00883010" w:rsidP="00B359E4">
            <w:pPr>
              <w:pStyle w:val="Heading4"/>
            </w:pPr>
            <w:r>
              <w:t>KENDRIYA VIDYALAYA KHANAPARA GUWAHATI</w:t>
            </w:r>
          </w:p>
          <w:p w14:paraId="167B27F8" w14:textId="0C87E6B2" w:rsidR="00036450" w:rsidRPr="00B359E4" w:rsidRDefault="00883010" w:rsidP="00B359E4">
            <w:pPr>
              <w:pStyle w:val="Date"/>
            </w:pPr>
            <w:r>
              <w:t>[2008]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[2020]</w:t>
            </w:r>
          </w:p>
          <w:p w14:paraId="48DE1980" w14:textId="77777777" w:rsidR="00883010" w:rsidRDefault="00883010" w:rsidP="00036450"/>
          <w:p w14:paraId="10561BE2" w14:textId="76A5AA9F" w:rsidR="00883010" w:rsidRPr="00883010" w:rsidRDefault="00883010" w:rsidP="00883010">
            <w:pPr>
              <w:pStyle w:val="Heading4"/>
            </w:pPr>
            <w:r>
              <w:t>HANDIQUE GILS’ COLLEGE GUWAHATI</w:t>
            </w:r>
          </w:p>
          <w:p w14:paraId="10DBCD38" w14:textId="133604AB" w:rsidR="00036450" w:rsidRDefault="00883010" w:rsidP="00B359E4">
            <w:pPr>
              <w:pStyle w:val="Date"/>
            </w:pPr>
            <w:r>
              <w:t>[2020]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[2023]</w:t>
            </w:r>
            <w:r w:rsidR="00851760">
              <w:t xml:space="preserve"> </w:t>
            </w:r>
            <w:r w:rsidR="00F907FA">
              <w:t>(</w:t>
            </w:r>
            <w:r w:rsidR="00E535EB">
              <w:t>BCA)</w:t>
            </w:r>
          </w:p>
          <w:p w14:paraId="3AFCE76F" w14:textId="77777777" w:rsidR="00883010" w:rsidRDefault="00883010" w:rsidP="00883010"/>
          <w:p w14:paraId="32F7A2D5" w14:textId="5F3893FE" w:rsidR="00883010" w:rsidRDefault="00883010" w:rsidP="00883010">
            <w:pPr>
              <w:rPr>
                <w:b/>
                <w:bCs/>
              </w:rPr>
            </w:pPr>
            <w:r w:rsidRPr="00883010">
              <w:rPr>
                <w:b/>
                <w:bCs/>
              </w:rPr>
              <w:t>COTTON UNIVERSITY GUWAHATI</w:t>
            </w:r>
          </w:p>
          <w:p w14:paraId="04BB6BD9" w14:textId="1E3A222A" w:rsidR="00883010" w:rsidRPr="00883010" w:rsidRDefault="00883010" w:rsidP="00883010">
            <w:r>
              <w:t>[2023]-</w:t>
            </w:r>
            <w:r w:rsidR="00851760">
              <w:t xml:space="preserve"> </w:t>
            </w:r>
            <w:r>
              <w:t>[2025]</w:t>
            </w:r>
            <w:r w:rsidR="00851760">
              <w:t xml:space="preserve"> </w:t>
            </w:r>
            <w:r>
              <w:t>(</w:t>
            </w:r>
            <w:r w:rsidR="00C453DC">
              <w:t>Currently Pursuing</w:t>
            </w:r>
            <w:r w:rsidR="00F907FA">
              <w:t xml:space="preserve"> MCA</w:t>
            </w:r>
            <w:r w:rsidR="00C453DC">
              <w:t>)</w:t>
            </w:r>
          </w:p>
          <w:p w14:paraId="5B5CA7AC" w14:textId="7FB45CA8" w:rsidR="00036450" w:rsidRDefault="00036450" w:rsidP="00036450"/>
          <w:p w14:paraId="0C995285" w14:textId="20B5BCE7" w:rsidR="00036450" w:rsidRPr="00883010" w:rsidRDefault="00883010" w:rsidP="00036450">
            <w:pPr>
              <w:pStyle w:val="Heading2"/>
              <w:rPr>
                <w:color w:val="C00000"/>
                <w:sz w:val="24"/>
                <w:szCs w:val="24"/>
              </w:rPr>
            </w:pPr>
            <w:r w:rsidRPr="00883010">
              <w:rPr>
                <w:color w:val="C00000"/>
                <w:sz w:val="24"/>
                <w:szCs w:val="24"/>
              </w:rPr>
              <w:t>PROJECT WORKS AND CERTIFICATIONS</w:t>
            </w:r>
          </w:p>
          <w:p w14:paraId="70FF7468" w14:textId="2ACEA0D4" w:rsidR="00036450" w:rsidRDefault="00EC70BF" w:rsidP="00B359E4">
            <w:pPr>
              <w:pStyle w:val="Heading4"/>
              <w:rPr>
                <w:bCs/>
              </w:rPr>
            </w:pPr>
            <w:r>
              <w:t xml:space="preserve">BCA PROJECT </w:t>
            </w:r>
          </w:p>
          <w:p w14:paraId="0E0B9FC4" w14:textId="3461F1C3" w:rsidR="00036450" w:rsidRPr="00CD2592" w:rsidRDefault="00EC70BF" w:rsidP="00EC70BF">
            <w:pPr>
              <w:pStyle w:val="Date"/>
            </w:pPr>
            <w:r w:rsidRPr="00CD2592">
              <w:t>[2023]</w:t>
            </w:r>
          </w:p>
          <w:p w14:paraId="23767A14" w14:textId="77777777" w:rsidR="00851760" w:rsidRPr="00851760" w:rsidRDefault="00851760" w:rsidP="00851760"/>
          <w:p w14:paraId="37CC58AA" w14:textId="06744BC3" w:rsidR="00851760" w:rsidRDefault="00851760" w:rsidP="00851760">
            <w:pPr>
              <w:pStyle w:val="Standard"/>
              <w:rPr>
                <w:rFonts w:asciiTheme="minorHAnsi" w:hAnsiTheme="minorHAnsi"/>
                <w:sz w:val="18"/>
                <w:szCs w:val="18"/>
              </w:rPr>
            </w:pPr>
            <w:r w:rsidRPr="00851760">
              <w:rPr>
                <w:rFonts w:asciiTheme="minorHAnsi" w:hAnsiTheme="minorHAnsi"/>
                <w:sz w:val="18"/>
                <w:szCs w:val="18"/>
              </w:rPr>
              <w:t>The aim of the project was " Standard of Performance (SOP)" is to make the present manual system of Assam Power Distribution Company Limited a fully computerized system that not only give an easy access to the system but also save a lot of time thereby providing fast and accurate results.</w:t>
            </w:r>
          </w:p>
          <w:p w14:paraId="641C0D8A" w14:textId="77777777" w:rsidR="00414826" w:rsidRDefault="00414826" w:rsidP="00851760">
            <w:pPr>
              <w:pStyle w:val="Standard"/>
              <w:rPr>
                <w:rFonts w:asciiTheme="minorHAnsi" w:hAnsiTheme="minorHAnsi"/>
                <w:sz w:val="18"/>
                <w:szCs w:val="18"/>
              </w:rPr>
            </w:pPr>
          </w:p>
          <w:p w14:paraId="77DC3316" w14:textId="15E01864" w:rsidR="006B7CDF" w:rsidRDefault="006B7CDF" w:rsidP="006B7CDF">
            <w:pPr>
              <w:pStyle w:val="Heading4"/>
            </w:pPr>
            <w:r>
              <w:t>DATA ANALYST COURSE</w:t>
            </w:r>
          </w:p>
          <w:p w14:paraId="1A4BD411" w14:textId="210B8500" w:rsidR="006B7CDF" w:rsidRDefault="006B7CDF" w:rsidP="006B7CDF"/>
          <w:p w14:paraId="04337853" w14:textId="24CF248B" w:rsidR="006B7CDF" w:rsidRPr="006B7CDF" w:rsidRDefault="006B7CDF" w:rsidP="006B7CDF">
            <w:pPr>
              <w:rPr>
                <w:b/>
                <w:bCs/>
              </w:rPr>
            </w:pPr>
            <w:r>
              <w:t xml:space="preserve">I’ve completed and eventually certified for the course on Data Analyst with Grade A under </w:t>
            </w:r>
            <w:r w:rsidRPr="006B7CDF">
              <w:rPr>
                <w:b/>
                <w:bCs/>
              </w:rPr>
              <w:t>ITC Infotech’s STEM education Program Enabling IT Industry Readiness</w:t>
            </w:r>
            <w:r>
              <w:rPr>
                <w:b/>
                <w:bCs/>
              </w:rPr>
              <w:t>.</w:t>
            </w:r>
          </w:p>
          <w:p w14:paraId="7356FEA2" w14:textId="18FB32E5" w:rsidR="00414826" w:rsidRPr="00851760" w:rsidRDefault="00414826" w:rsidP="00851760">
            <w:pPr>
              <w:pStyle w:val="Standard"/>
              <w:rPr>
                <w:rFonts w:asciiTheme="minorHAnsi" w:hAnsiTheme="minorHAnsi"/>
                <w:sz w:val="18"/>
                <w:szCs w:val="18"/>
              </w:rPr>
            </w:pPr>
          </w:p>
          <w:p w14:paraId="52ABEE6E" w14:textId="77777777" w:rsidR="00851760" w:rsidRPr="00851760" w:rsidRDefault="00851760" w:rsidP="00851760"/>
          <w:p w14:paraId="4861E4E2" w14:textId="77777777" w:rsidR="004D3011" w:rsidRDefault="004D3011" w:rsidP="00036450"/>
          <w:p w14:paraId="176C3431" w14:textId="00CB99D3" w:rsidR="00036450" w:rsidRPr="006B7CDF" w:rsidRDefault="006B7CDF" w:rsidP="006B7CDF">
            <w:pPr>
              <w:rPr>
                <w:b/>
                <w:bCs/>
                <w:color w:val="C00000"/>
                <w:sz w:val="24"/>
                <w:szCs w:val="24"/>
              </w:rPr>
            </w:pPr>
            <w:r w:rsidRPr="006B7CDF">
              <w:rPr>
                <w:b/>
                <w:bCs/>
                <w:color w:val="C00000"/>
                <w:sz w:val="24"/>
                <w:szCs w:val="24"/>
              </w:rPr>
              <w:t xml:space="preserve"> PROFESSIONAL SKILLS</w:t>
            </w:r>
          </w:p>
          <w:p w14:paraId="2D1B04EF" w14:textId="3488F83F" w:rsidR="00036450" w:rsidRPr="00C76F8E" w:rsidRDefault="001A383A" w:rsidP="00C76F8E">
            <w:pPr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A86A86" wp14:editId="267B44EA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109855</wp:posOffset>
                      </wp:positionV>
                      <wp:extent cx="3981450" cy="1670050"/>
                      <wp:effectExtent l="0" t="0" r="0" b="6350"/>
                      <wp:wrapNone/>
                      <wp:docPr id="40226781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81450" cy="1670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D1B712" w14:textId="66C718D9" w:rsidR="001A383A" w:rsidRPr="00285393" w:rsidRDefault="001A383A" w:rsidP="00285393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285393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Html &amp; CSS</w:t>
                                  </w:r>
                                </w:p>
                                <w:p w14:paraId="593E3F05" w14:textId="5B66A7E0" w:rsidR="001A383A" w:rsidRDefault="00245433" w:rsidP="00285393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285393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JavaScript</w:t>
                                  </w:r>
                                </w:p>
                                <w:p w14:paraId="1E7336E6" w14:textId="1CB381A2" w:rsidR="00851760" w:rsidRPr="00285393" w:rsidRDefault="00851760" w:rsidP="00285393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PHP</w:t>
                                  </w:r>
                                </w:p>
                                <w:p w14:paraId="3B2C8080" w14:textId="4F8D9C32" w:rsidR="001A383A" w:rsidRPr="00285393" w:rsidRDefault="001A383A" w:rsidP="00285393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285393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Programming Languages- </w:t>
                                  </w:r>
                                  <w:r w:rsidR="00245433" w:rsidRPr="00285393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C, C++</w:t>
                                  </w:r>
                                  <w:r w:rsidR="00740408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, Python Basics</w:t>
                                  </w:r>
                                </w:p>
                                <w:p w14:paraId="12E589CC" w14:textId="17324027" w:rsidR="00245433" w:rsidRPr="00285393" w:rsidRDefault="00245433" w:rsidP="00285393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color w:val="000000" w:themeColor="text1"/>
                                    </w:rPr>
                                  </w:pPr>
                                  <w:r w:rsidRPr="00285393">
                                    <w:rPr>
                                      <w:color w:val="000000" w:themeColor="text1"/>
                                    </w:rPr>
                                    <w:t>MySQL</w:t>
                                  </w:r>
                                </w:p>
                                <w:p w14:paraId="40E4EE5D" w14:textId="347DD812" w:rsidR="00245433" w:rsidRDefault="00245433" w:rsidP="00285393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color w:val="000000" w:themeColor="text1"/>
                                    </w:rPr>
                                  </w:pPr>
                                  <w:r w:rsidRPr="00285393">
                                    <w:rPr>
                                      <w:color w:val="000000" w:themeColor="text1"/>
                                    </w:rPr>
                                    <w:t>POWER BI</w:t>
                                  </w:r>
                                </w:p>
                                <w:p w14:paraId="7FDC5206" w14:textId="162A48A7" w:rsidR="00285393" w:rsidRDefault="00851760" w:rsidP="00285393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MS WORD, MS EXCEL, MS POWER POINT</w:t>
                                  </w:r>
                                </w:p>
                                <w:p w14:paraId="679DD889" w14:textId="239F7419" w:rsidR="00851760" w:rsidRPr="00285393" w:rsidRDefault="00851760" w:rsidP="00414826">
                                  <w:pPr>
                                    <w:pStyle w:val="ListParagraph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14:paraId="46AE1678" w14:textId="77777777" w:rsidR="00245433" w:rsidRDefault="00245433" w:rsidP="00285393">
                                  <w:pPr>
                                    <w:pStyle w:val="ListParagraph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14:paraId="066B07EE" w14:textId="5C9E0914" w:rsidR="00245433" w:rsidRPr="00245433" w:rsidRDefault="00245433" w:rsidP="00245433">
                                  <w:pPr>
                                    <w:ind w:left="360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A86A86" id="Rectangle 1" o:spid="_x0000_s1026" style="position:absolute;margin-left:2.25pt;margin-top:8.65pt;width:313.5pt;height:13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" fillcolor="#e9f0f6 [660]" stroked="f" strokeweight="1pt">
                      <v:textbox>
                        <w:txbxContent>
                          <w:p w14:paraId="01D1B712" w14:textId="66C718D9" w:rsidR="001A383A" w:rsidRPr="00285393" w:rsidRDefault="001A383A" w:rsidP="0028539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8539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Html &amp; CSS</w:t>
                            </w:r>
                          </w:p>
                          <w:p w14:paraId="593E3F05" w14:textId="5B66A7E0" w:rsidR="001A383A" w:rsidRDefault="00245433" w:rsidP="0028539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8539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14:paraId="1E7336E6" w14:textId="1CB381A2" w:rsidR="00851760" w:rsidRPr="00285393" w:rsidRDefault="00851760" w:rsidP="0028539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PHP</w:t>
                            </w:r>
                          </w:p>
                          <w:p w14:paraId="3B2C8080" w14:textId="4F8D9C32" w:rsidR="001A383A" w:rsidRPr="00285393" w:rsidRDefault="001A383A" w:rsidP="0028539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8539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Programming Languages- </w:t>
                            </w:r>
                            <w:r w:rsidR="00245433" w:rsidRPr="0028539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C, C++</w:t>
                            </w:r>
                            <w:r w:rsidR="0074040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 Python Basics</w:t>
                            </w:r>
                          </w:p>
                          <w:p w14:paraId="12E589CC" w14:textId="17324027" w:rsidR="00245433" w:rsidRPr="00285393" w:rsidRDefault="00245433" w:rsidP="0028539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85393">
                              <w:rPr>
                                <w:color w:val="000000" w:themeColor="text1"/>
                              </w:rPr>
                              <w:t>MySQL</w:t>
                            </w:r>
                          </w:p>
                          <w:p w14:paraId="40E4EE5D" w14:textId="347DD812" w:rsidR="00245433" w:rsidRDefault="00245433" w:rsidP="0028539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85393">
                              <w:rPr>
                                <w:color w:val="000000" w:themeColor="text1"/>
                              </w:rPr>
                              <w:t>POWER BI</w:t>
                            </w:r>
                          </w:p>
                          <w:p w14:paraId="7FDC5206" w14:textId="162A48A7" w:rsidR="00285393" w:rsidRDefault="00851760" w:rsidP="0028539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MS WORD, MS EXCEL, MS POWER POINT</w:t>
                            </w:r>
                          </w:p>
                          <w:p w14:paraId="679DD889" w14:textId="239F7419" w:rsidR="00851760" w:rsidRPr="00285393" w:rsidRDefault="00851760" w:rsidP="00414826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</w:p>
                          <w:p w14:paraId="46AE1678" w14:textId="77777777" w:rsidR="00245433" w:rsidRDefault="00245433" w:rsidP="00285393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</w:p>
                          <w:p w14:paraId="066B07EE" w14:textId="5C9E0914" w:rsidR="00245433" w:rsidRPr="00245433" w:rsidRDefault="00245433" w:rsidP="00245433">
                            <w:pPr>
                              <w:ind w:left="36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09186106" w14:textId="77777777" w:rsidR="00CC4DE3" w:rsidRDefault="00CC4DE3" w:rsidP="000C45FF">
      <w:pPr>
        <w:tabs>
          <w:tab w:val="left" w:pos="990"/>
        </w:tabs>
      </w:pPr>
    </w:p>
    <w:sectPr w:rsidR="00CC4DE3"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8E1E69" w14:textId="77777777" w:rsidR="003164D6" w:rsidRDefault="003164D6" w:rsidP="000C45FF">
      <w:r>
        <w:separator/>
      </w:r>
    </w:p>
  </w:endnote>
  <w:endnote w:type="continuationSeparator" w:id="0">
    <w:p w14:paraId="0AFF59D6" w14:textId="77777777" w:rsidR="003164D6" w:rsidRDefault="003164D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F93F09" w14:textId="77777777" w:rsidR="003164D6" w:rsidRDefault="003164D6" w:rsidP="000C45FF">
      <w:r>
        <w:separator/>
      </w:r>
    </w:p>
  </w:footnote>
  <w:footnote w:type="continuationSeparator" w:id="0">
    <w:p w14:paraId="273D5F21" w14:textId="77777777" w:rsidR="003164D6" w:rsidRDefault="003164D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3C90B2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05440DE" wp14:editId="7B49595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124F63"/>
    <w:multiLevelType w:val="hybridMultilevel"/>
    <w:tmpl w:val="98C6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5255E"/>
    <w:multiLevelType w:val="hybridMultilevel"/>
    <w:tmpl w:val="578E61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F7C89"/>
    <w:multiLevelType w:val="hybridMultilevel"/>
    <w:tmpl w:val="BDDC5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180693">
    <w:abstractNumId w:val="2"/>
  </w:num>
  <w:num w:numId="2" w16cid:durableId="1713768148">
    <w:abstractNumId w:val="0"/>
  </w:num>
  <w:num w:numId="3" w16cid:durableId="982198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64"/>
    <w:rsid w:val="00036450"/>
    <w:rsid w:val="00094499"/>
    <w:rsid w:val="000C45FF"/>
    <w:rsid w:val="000E3FD1"/>
    <w:rsid w:val="00112054"/>
    <w:rsid w:val="001317D8"/>
    <w:rsid w:val="00151E3F"/>
    <w:rsid w:val="001525E1"/>
    <w:rsid w:val="00180329"/>
    <w:rsid w:val="0019001F"/>
    <w:rsid w:val="001A383A"/>
    <w:rsid w:val="001A74A5"/>
    <w:rsid w:val="001B2ABD"/>
    <w:rsid w:val="001E0391"/>
    <w:rsid w:val="001E1759"/>
    <w:rsid w:val="001F1ECC"/>
    <w:rsid w:val="002400EB"/>
    <w:rsid w:val="00245433"/>
    <w:rsid w:val="00256CF7"/>
    <w:rsid w:val="00281FD5"/>
    <w:rsid w:val="00285393"/>
    <w:rsid w:val="0030481B"/>
    <w:rsid w:val="003156FC"/>
    <w:rsid w:val="003164D6"/>
    <w:rsid w:val="003254B5"/>
    <w:rsid w:val="0037121F"/>
    <w:rsid w:val="003910D8"/>
    <w:rsid w:val="003A6B7D"/>
    <w:rsid w:val="003B06CA"/>
    <w:rsid w:val="004071FC"/>
    <w:rsid w:val="00414826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6B7CDF"/>
    <w:rsid w:val="006C772B"/>
    <w:rsid w:val="00715FCB"/>
    <w:rsid w:val="00740408"/>
    <w:rsid w:val="00743101"/>
    <w:rsid w:val="00764C9F"/>
    <w:rsid w:val="007775E1"/>
    <w:rsid w:val="007867A0"/>
    <w:rsid w:val="007927F5"/>
    <w:rsid w:val="007B1328"/>
    <w:rsid w:val="00802CA0"/>
    <w:rsid w:val="00851760"/>
    <w:rsid w:val="00883010"/>
    <w:rsid w:val="009260CD"/>
    <w:rsid w:val="00940A66"/>
    <w:rsid w:val="00952C25"/>
    <w:rsid w:val="009778D2"/>
    <w:rsid w:val="00A00D50"/>
    <w:rsid w:val="00A2118D"/>
    <w:rsid w:val="00A67AAF"/>
    <w:rsid w:val="00AD0A50"/>
    <w:rsid w:val="00AD76E2"/>
    <w:rsid w:val="00B20152"/>
    <w:rsid w:val="00B359E4"/>
    <w:rsid w:val="00B57D98"/>
    <w:rsid w:val="00B70850"/>
    <w:rsid w:val="00B90864"/>
    <w:rsid w:val="00BD76AE"/>
    <w:rsid w:val="00C066B6"/>
    <w:rsid w:val="00C37BA1"/>
    <w:rsid w:val="00C453DC"/>
    <w:rsid w:val="00C4674C"/>
    <w:rsid w:val="00C506CF"/>
    <w:rsid w:val="00C72BED"/>
    <w:rsid w:val="00C76F8E"/>
    <w:rsid w:val="00C9578B"/>
    <w:rsid w:val="00CB0055"/>
    <w:rsid w:val="00CC1357"/>
    <w:rsid w:val="00CC4DE3"/>
    <w:rsid w:val="00CD2592"/>
    <w:rsid w:val="00D2522B"/>
    <w:rsid w:val="00D422DE"/>
    <w:rsid w:val="00D5459D"/>
    <w:rsid w:val="00DA1F4D"/>
    <w:rsid w:val="00DA60CC"/>
    <w:rsid w:val="00DD172A"/>
    <w:rsid w:val="00E25A26"/>
    <w:rsid w:val="00E4381A"/>
    <w:rsid w:val="00E535EB"/>
    <w:rsid w:val="00E55D74"/>
    <w:rsid w:val="00EC70BF"/>
    <w:rsid w:val="00F60274"/>
    <w:rsid w:val="00F77FB9"/>
    <w:rsid w:val="00F907FA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7A7BA4"/>
  <w14:defaultImageDpi w14:val="32767"/>
  <w15:chartTrackingRefBased/>
  <w15:docId w15:val="{13D43D91-443A-4DE7-856B-E6AA4C7C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C76F8E"/>
    <w:pPr>
      <w:ind w:left="720"/>
      <w:contextualSpacing/>
    </w:pPr>
  </w:style>
  <w:style w:type="paragraph" w:customStyle="1" w:styleId="Standard">
    <w:name w:val="Standard"/>
    <w:rsid w:val="00851760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Local\Microsoft\Office\16.0\DTS\en-US%7bDE1C5067-7821-4A6C-BEDB-D6AE533B6D4E%7d\%7bB73A67E8-67E6-4D84-AE80-C63F8446EBD6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CD29064B07640959C1AFBAA6EC51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03758-E0BE-4599-A6C2-1A59A45CAE59}"/>
      </w:docPartPr>
      <w:docPartBody>
        <w:p w:rsidR="00B67F3B" w:rsidRDefault="00000000">
          <w:pPr>
            <w:pStyle w:val="DCD29064B07640959C1AFBAA6EC51EDC"/>
          </w:pPr>
          <w:r w:rsidRPr="00CB0055">
            <w:t>Contact</w:t>
          </w:r>
        </w:p>
      </w:docPartBody>
    </w:docPart>
    <w:docPart>
      <w:docPartPr>
        <w:name w:val="3506804081174220BEBC135C14004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D548B-86AA-4807-B49C-CB8E369CAF75}"/>
      </w:docPartPr>
      <w:docPartBody>
        <w:p w:rsidR="00B67F3B" w:rsidRDefault="00000000">
          <w:pPr>
            <w:pStyle w:val="3506804081174220BEBC135C14004109"/>
          </w:pPr>
          <w:r w:rsidRPr="004D3011">
            <w:t>PHONE:</w:t>
          </w:r>
        </w:p>
      </w:docPartBody>
    </w:docPart>
    <w:docPart>
      <w:docPartPr>
        <w:name w:val="969820C454E040478180884DA25AB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7D2A90-4B43-4407-928F-92A86F9DA002}"/>
      </w:docPartPr>
      <w:docPartBody>
        <w:p w:rsidR="00B67F3B" w:rsidRDefault="00000000">
          <w:pPr>
            <w:pStyle w:val="969820C454E040478180884DA25ABC61"/>
          </w:pPr>
          <w:r w:rsidRPr="004D3011">
            <w:t>EMAIL:</w:t>
          </w:r>
        </w:p>
      </w:docPartBody>
    </w:docPart>
    <w:docPart>
      <w:docPartPr>
        <w:name w:val="E67B8CCAE8A849B498DA40ECB43F2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C4146-CD16-4D86-BBA4-EB1385606841}"/>
      </w:docPartPr>
      <w:docPartBody>
        <w:p w:rsidR="00B67F3B" w:rsidRDefault="00000000">
          <w:pPr>
            <w:pStyle w:val="E67B8CCAE8A849B498DA40ECB43F22AE"/>
          </w:pPr>
          <w:r w:rsidRPr="00CB0055">
            <w:t>Hobbies</w:t>
          </w:r>
        </w:p>
      </w:docPartBody>
    </w:docPart>
    <w:docPart>
      <w:docPartPr>
        <w:name w:val="CDB07FD17E96427FB98B72261C81F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2A3EB-6B24-4BF8-B936-458907604A67}"/>
      </w:docPartPr>
      <w:docPartBody>
        <w:p w:rsidR="00B67F3B" w:rsidRDefault="00000000">
          <w:pPr>
            <w:pStyle w:val="CDB07FD17E96427FB98B72261C81F9D4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B47"/>
    <w:rsid w:val="002F080F"/>
    <w:rsid w:val="00605B47"/>
    <w:rsid w:val="0075349D"/>
    <w:rsid w:val="007B1328"/>
    <w:rsid w:val="00A00D50"/>
    <w:rsid w:val="00A67AAF"/>
    <w:rsid w:val="00B6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D29064B07640959C1AFBAA6EC51EDC">
    <w:name w:val="DCD29064B07640959C1AFBAA6EC51EDC"/>
  </w:style>
  <w:style w:type="paragraph" w:customStyle="1" w:styleId="3506804081174220BEBC135C14004109">
    <w:name w:val="3506804081174220BEBC135C14004109"/>
  </w:style>
  <w:style w:type="paragraph" w:customStyle="1" w:styleId="969820C454E040478180884DA25ABC61">
    <w:name w:val="969820C454E040478180884DA25ABC61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E67B8CCAE8A849B498DA40ECB43F22AE">
    <w:name w:val="E67B8CCAE8A849B498DA40ECB43F22AE"/>
  </w:style>
  <w:style w:type="paragraph" w:customStyle="1" w:styleId="CDB07FD17E96427FB98B72261C81F9D4">
    <w:name w:val="CDB07FD17E96427FB98B72261C81F9D4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{B73A67E8-67E6-4D84-AE80-C63F8446EBD6}tf00546271_win32.dotx</Template>
  <TotalTime>150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T S</cp:lastModifiedBy>
  <cp:revision>7</cp:revision>
  <dcterms:created xsi:type="dcterms:W3CDTF">2024-08-24T07:54:00Z</dcterms:created>
  <dcterms:modified xsi:type="dcterms:W3CDTF">2024-08-25T06:26:00Z</dcterms:modified>
</cp:coreProperties>
</file>